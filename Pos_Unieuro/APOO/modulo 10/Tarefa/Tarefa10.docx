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33" w:rsidRDefault="00055E33" w:rsidP="00055E3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055E33" w:rsidRDefault="00055E33" w:rsidP="00055E3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055E33" w:rsidRDefault="00055E33" w:rsidP="00055E33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055E33" w:rsidRPr="00055E33" w:rsidRDefault="00055E33" w:rsidP="00055E3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rFonts w:ascii="Arial" w:hAnsi="Arial" w:cs="Arial"/>
          <w:sz w:val="21"/>
          <w:szCs w:val="21"/>
        </w:rPr>
      </w:pPr>
      <w:r w:rsidRPr="00055E33">
        <w:rPr>
          <w:rFonts w:ascii="Arial" w:hAnsi="Arial" w:cs="Arial"/>
          <w:sz w:val="21"/>
          <w:szCs w:val="21"/>
        </w:rPr>
        <w:t>Freqüentemente diagramas de implementação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055E33" w:rsidRDefault="00055E33" w:rsidP="00055E3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055E33" w:rsidRDefault="00055E33" w:rsidP="00055E3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Resposta</w:t>
      </w:r>
    </w:p>
    <w:p w:rsidR="00055E33" w:rsidRDefault="00055E33" w:rsidP="00055E3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055E33" w:rsidRDefault="00055E33" w:rsidP="00055E3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rFonts w:ascii="Comic Sans MS" w:hAnsi="Comic Sans MS" w:cs="Arial"/>
          <w:sz w:val="21"/>
          <w:szCs w:val="21"/>
        </w:rPr>
      </w:pPr>
      <w:r w:rsidRPr="00055E33">
        <w:rPr>
          <w:rFonts w:ascii="Comic Sans MS" w:hAnsi="Comic Sans MS" w:cs="Arial"/>
          <w:sz w:val="21"/>
          <w:szCs w:val="21"/>
        </w:rPr>
        <w:t>Esse processo tem como vantagem a indicação quais computadores e outros dispositivos de hardware estão envolvidos e como eles estão conectados. Identifica as classes e os respectivos objetos. Informa a relação de dependência entre os arquivos que contem os códigos que implica a recompilação de outros.</w:t>
      </w:r>
    </w:p>
    <w:p w:rsidR="00100F6E" w:rsidRPr="00055E33" w:rsidRDefault="00100F6E" w:rsidP="00055E3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rFonts w:ascii="Comic Sans MS" w:hAnsi="Comic Sans MS" w:cs="Arial"/>
          <w:sz w:val="21"/>
          <w:szCs w:val="21"/>
        </w:rPr>
      </w:pPr>
      <w:r>
        <w:rPr>
          <w:rFonts w:ascii="Comic Sans MS" w:hAnsi="Comic Sans MS" w:cs="Arial"/>
          <w:sz w:val="21"/>
          <w:szCs w:val="21"/>
        </w:rPr>
        <w:t>Tem com o desvantagem  a excessiva documentação  a ser elaboração para um projeto de desenvolvimento de sistema orientado a objetos.</w:t>
      </w:r>
    </w:p>
    <w:p w:rsidR="009C5B77" w:rsidRPr="005E4577" w:rsidRDefault="009C5B77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Arial" w:hAnsi="Arial" w:cs="Arial"/>
          <w:color w:val="333333"/>
          <w:sz w:val="20"/>
          <w:szCs w:val="20"/>
        </w:rPr>
      </w:pPr>
    </w:p>
    <w:p w:rsidR="00EF16DA" w:rsidRPr="005E4577" w:rsidRDefault="00EF16DA">
      <w:pPr>
        <w:rPr>
          <w:rFonts w:ascii="Arial" w:hAnsi="Arial"/>
          <w:sz w:val="20"/>
          <w:szCs w:val="20"/>
        </w:rPr>
      </w:pPr>
    </w:p>
    <w:sectPr w:rsidR="00EF16DA" w:rsidRPr="005E4577" w:rsidSect="00BD0BF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2A7" w:rsidRDefault="007E12A7" w:rsidP="00FE6533">
      <w:pPr>
        <w:spacing w:after="0" w:line="240" w:lineRule="auto"/>
      </w:pPr>
      <w:r>
        <w:separator/>
      </w:r>
    </w:p>
  </w:endnote>
  <w:endnote w:type="continuationSeparator" w:id="1">
    <w:p w:rsidR="007E12A7" w:rsidRDefault="007E12A7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6688"/>
      <w:docPartObj>
        <w:docPartGallery w:val="Page Numbers (Bottom of Page)"/>
        <w:docPartUnique/>
      </w:docPartObj>
    </w:sdtPr>
    <w:sdtContent>
      <w:p w:rsidR="005E4577" w:rsidRDefault="002E679C">
        <w:pPr>
          <w:pStyle w:val="Rodap"/>
          <w:jc w:val="right"/>
        </w:pPr>
        <w:r w:rsidRPr="005E4577">
          <w:rPr>
            <w:sz w:val="18"/>
            <w:szCs w:val="18"/>
          </w:rPr>
          <w:fldChar w:fldCharType="begin"/>
        </w:r>
        <w:r w:rsidR="005E4577" w:rsidRPr="005E4577">
          <w:rPr>
            <w:sz w:val="18"/>
            <w:szCs w:val="18"/>
          </w:rPr>
          <w:instrText xml:space="preserve"> PAGE   \* MERGEFORMAT </w:instrText>
        </w:r>
        <w:r w:rsidRPr="005E4577">
          <w:rPr>
            <w:sz w:val="18"/>
            <w:szCs w:val="18"/>
          </w:rPr>
          <w:fldChar w:fldCharType="separate"/>
        </w:r>
        <w:r w:rsidR="00100F6E">
          <w:rPr>
            <w:noProof/>
            <w:sz w:val="18"/>
            <w:szCs w:val="18"/>
          </w:rPr>
          <w:t>1</w:t>
        </w:r>
        <w:r w:rsidRPr="005E4577">
          <w:rPr>
            <w:sz w:val="18"/>
            <w:szCs w:val="18"/>
          </w:rPr>
          <w:fldChar w:fldCharType="end"/>
        </w:r>
      </w:p>
    </w:sdtContent>
  </w:sdt>
  <w:p w:rsidR="005E4577" w:rsidRDefault="005E45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2A7" w:rsidRDefault="007E12A7" w:rsidP="00FE6533">
      <w:pPr>
        <w:spacing w:after="0" w:line="240" w:lineRule="auto"/>
      </w:pPr>
      <w:r>
        <w:separator/>
      </w:r>
    </w:p>
  </w:footnote>
  <w:footnote w:type="continuationSeparator" w:id="1">
    <w:p w:rsidR="007E12A7" w:rsidRDefault="007E12A7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533" w:rsidRPr="00F674D1" w:rsidRDefault="00F969F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6533" w:rsidRPr="00F674D1">
      <w:rPr>
        <w:rFonts w:ascii="Times New Roman" w:hAnsi="Times New Roman" w:cs="Times New Roman"/>
        <w:sz w:val="18"/>
        <w:szCs w:val="18"/>
      </w:rPr>
      <w:t>CENTRO UNIVERSITÁRIO UNIEURO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MBA em Engenharia de Software a Distancia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 xml:space="preserve">Disciplina: Analise </w:t>
    </w:r>
    <w:r w:rsidR="00865854" w:rsidRPr="00865854">
      <w:rPr>
        <w:rFonts w:ascii="Times New Roman" w:hAnsi="Times New Roman" w:cs="Times New Roman"/>
        <w:sz w:val="18"/>
        <w:szCs w:val="18"/>
      </w:rPr>
      <w:t>e Projeto Orientado a Objetos: UML</w:t>
    </w:r>
    <w:r w:rsidR="00865854">
      <w:rPr>
        <w:rFonts w:ascii="Times New Roman" w:hAnsi="Times New Roman" w:cs="Times New Roman"/>
        <w:sz w:val="18"/>
        <w:szCs w:val="18"/>
      </w:rPr>
      <w:t xml:space="preserve"> </w:t>
    </w:r>
    <w:r w:rsidRPr="00F674D1">
      <w:rPr>
        <w:rFonts w:ascii="Times New Roman" w:hAnsi="Times New Roman" w:cs="Times New Roman"/>
        <w:sz w:val="18"/>
        <w:szCs w:val="18"/>
      </w:rPr>
      <w:tab/>
      <w:t>Aluno: Uirá Peixoto de Oliveira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9E9"/>
    <w:multiLevelType w:val="hybridMultilevel"/>
    <w:tmpl w:val="45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21ECC"/>
    <w:multiLevelType w:val="hybridMultilevel"/>
    <w:tmpl w:val="4B0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35043"/>
    <w:multiLevelType w:val="hybridMultilevel"/>
    <w:tmpl w:val="DC146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C23618"/>
    <w:rsid w:val="000379E9"/>
    <w:rsid w:val="00055E33"/>
    <w:rsid w:val="000623A0"/>
    <w:rsid w:val="00100F6E"/>
    <w:rsid w:val="00180FC0"/>
    <w:rsid w:val="002E679C"/>
    <w:rsid w:val="00347318"/>
    <w:rsid w:val="00412B93"/>
    <w:rsid w:val="00481844"/>
    <w:rsid w:val="00557DB4"/>
    <w:rsid w:val="005E4577"/>
    <w:rsid w:val="00673A03"/>
    <w:rsid w:val="007E12A7"/>
    <w:rsid w:val="007E4635"/>
    <w:rsid w:val="00834C80"/>
    <w:rsid w:val="00865854"/>
    <w:rsid w:val="009C5B77"/>
    <w:rsid w:val="00A30E7B"/>
    <w:rsid w:val="00AA74B5"/>
    <w:rsid w:val="00B404B2"/>
    <w:rsid w:val="00B826B1"/>
    <w:rsid w:val="00BD0BF8"/>
    <w:rsid w:val="00BE73DC"/>
    <w:rsid w:val="00C23618"/>
    <w:rsid w:val="00CA7835"/>
    <w:rsid w:val="00CB4656"/>
    <w:rsid w:val="00CC4868"/>
    <w:rsid w:val="00EC3E2A"/>
    <w:rsid w:val="00EF16DA"/>
    <w:rsid w:val="00F269DB"/>
    <w:rsid w:val="00F674D1"/>
    <w:rsid w:val="00F678CD"/>
    <w:rsid w:val="00F70D04"/>
    <w:rsid w:val="00F969F3"/>
    <w:rsid w:val="00FC7D29"/>
    <w:rsid w:val="00FE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Pos_Unieuro\modeloTarefaPO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1549-E9CD-432D-9CC7-D4B69702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modeloTarefaPOO.dotx</Template>
  <TotalTime>2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uira</cp:lastModifiedBy>
  <cp:revision>3</cp:revision>
  <dcterms:created xsi:type="dcterms:W3CDTF">2013-05-17T02:09:00Z</dcterms:created>
  <dcterms:modified xsi:type="dcterms:W3CDTF">2013-05-17T02:11:00Z</dcterms:modified>
</cp:coreProperties>
</file>