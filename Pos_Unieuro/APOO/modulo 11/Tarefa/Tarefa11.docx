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13" w:rsidRDefault="00A61313" w:rsidP="00F4052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A61313" w:rsidRDefault="00A61313" w:rsidP="00F4052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:rsidR="00F4052F" w:rsidRDefault="00F4052F" w:rsidP="00F4052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F4052F" w:rsidRDefault="00F4052F" w:rsidP="00F4052F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F4052F" w:rsidRDefault="00F4052F" w:rsidP="00F4052F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294834" cy="2755900"/>
            <wp:effectExtent l="19050" t="0" r="0" b="0"/>
            <wp:docPr id="1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34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2F" w:rsidRDefault="00F4052F" w:rsidP="00F4052F"/>
    <w:p w:rsidR="00EF16DA" w:rsidRDefault="00A61313" w:rsidP="00BE3C13">
      <w:pPr>
        <w:rPr>
          <w:szCs w:val="20"/>
        </w:rPr>
      </w:pPr>
      <w:r>
        <w:rPr>
          <w:szCs w:val="20"/>
        </w:rPr>
        <w:t>Resposta</w:t>
      </w:r>
    </w:p>
    <w:p w:rsidR="00A61313" w:rsidRDefault="00A61313" w:rsidP="00BE3C13">
      <w:pPr>
        <w:rPr>
          <w:szCs w:val="20"/>
        </w:rPr>
      </w:pPr>
    </w:p>
    <w:p w:rsidR="00A61313" w:rsidRPr="00BE3C13" w:rsidRDefault="00A61313" w:rsidP="00BE3C13">
      <w:pPr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>
            <wp:extent cx="4292600" cy="3076094"/>
            <wp:effectExtent l="19050" t="0" r="0" b="0"/>
            <wp:docPr id="2" name="Imagem 1" descr="taref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419" cy="30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13" w:rsidRPr="00BE3C13" w:rsidSect="00BD0BF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EEF" w:rsidRDefault="00D87EEF" w:rsidP="00FE6533">
      <w:pPr>
        <w:spacing w:after="0" w:line="240" w:lineRule="auto"/>
      </w:pPr>
      <w:r>
        <w:separator/>
      </w:r>
    </w:p>
  </w:endnote>
  <w:endnote w:type="continuationSeparator" w:id="1">
    <w:p w:rsidR="00D87EEF" w:rsidRDefault="00D87EEF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6688"/>
      <w:docPartObj>
        <w:docPartGallery w:val="Page Numbers (Bottom of Page)"/>
        <w:docPartUnique/>
      </w:docPartObj>
    </w:sdtPr>
    <w:sdtContent>
      <w:p w:rsidR="005E4577" w:rsidRDefault="002758EF">
        <w:pPr>
          <w:pStyle w:val="Rodap"/>
          <w:jc w:val="right"/>
        </w:pPr>
        <w:r w:rsidRPr="005E4577">
          <w:rPr>
            <w:sz w:val="18"/>
            <w:szCs w:val="18"/>
          </w:rPr>
          <w:fldChar w:fldCharType="begin"/>
        </w:r>
        <w:r w:rsidR="005E4577" w:rsidRPr="005E4577">
          <w:rPr>
            <w:sz w:val="18"/>
            <w:szCs w:val="18"/>
          </w:rPr>
          <w:instrText xml:space="preserve"> PAGE   \* MERGEFORMAT </w:instrText>
        </w:r>
        <w:r w:rsidRPr="005E4577">
          <w:rPr>
            <w:sz w:val="18"/>
            <w:szCs w:val="18"/>
          </w:rPr>
          <w:fldChar w:fldCharType="separate"/>
        </w:r>
        <w:r w:rsidR="00A61313">
          <w:rPr>
            <w:noProof/>
            <w:sz w:val="18"/>
            <w:szCs w:val="18"/>
          </w:rPr>
          <w:t>1</w:t>
        </w:r>
        <w:r w:rsidRPr="005E4577">
          <w:rPr>
            <w:sz w:val="18"/>
            <w:szCs w:val="18"/>
          </w:rPr>
          <w:fldChar w:fldCharType="end"/>
        </w:r>
      </w:p>
    </w:sdtContent>
  </w:sdt>
  <w:p w:rsidR="005E4577" w:rsidRDefault="005E45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EEF" w:rsidRDefault="00D87EEF" w:rsidP="00FE6533">
      <w:pPr>
        <w:spacing w:after="0" w:line="240" w:lineRule="auto"/>
      </w:pPr>
      <w:r>
        <w:separator/>
      </w:r>
    </w:p>
  </w:footnote>
  <w:footnote w:type="continuationSeparator" w:id="1">
    <w:p w:rsidR="00D87EEF" w:rsidRDefault="00D87EEF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533" w:rsidRPr="00F674D1" w:rsidRDefault="00F969F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6533" w:rsidRPr="00F674D1">
      <w:rPr>
        <w:rFonts w:ascii="Times New Roman" w:hAnsi="Times New Roman" w:cs="Times New Roman"/>
        <w:sz w:val="18"/>
        <w:szCs w:val="18"/>
      </w:rPr>
      <w:t>CENTRO UNIVERSITÁRIO UNIEURO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MBA em Engenharia de Software a Distancia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 xml:space="preserve">Disciplina: Analise </w:t>
    </w:r>
    <w:r w:rsidR="00865854" w:rsidRPr="00865854">
      <w:rPr>
        <w:rFonts w:ascii="Times New Roman" w:hAnsi="Times New Roman" w:cs="Times New Roman"/>
        <w:sz w:val="18"/>
        <w:szCs w:val="18"/>
      </w:rPr>
      <w:t>e Projeto Orientado a Objetos: UML</w:t>
    </w:r>
    <w:r w:rsidR="00865854">
      <w:rPr>
        <w:rFonts w:ascii="Times New Roman" w:hAnsi="Times New Roman" w:cs="Times New Roman"/>
        <w:sz w:val="18"/>
        <w:szCs w:val="18"/>
      </w:rPr>
      <w:t xml:space="preserve"> </w:t>
    </w:r>
    <w:r w:rsidRPr="00F674D1">
      <w:rPr>
        <w:rFonts w:ascii="Times New Roman" w:hAnsi="Times New Roman" w:cs="Times New Roman"/>
        <w:sz w:val="18"/>
        <w:szCs w:val="18"/>
      </w:rPr>
      <w:tab/>
      <w:t>Aluno: Uirá Peixoto de Oliveira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9E9"/>
    <w:multiLevelType w:val="hybridMultilevel"/>
    <w:tmpl w:val="45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21ECC"/>
    <w:multiLevelType w:val="hybridMultilevel"/>
    <w:tmpl w:val="4B0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35043"/>
    <w:multiLevelType w:val="hybridMultilevel"/>
    <w:tmpl w:val="DC146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C23618"/>
    <w:rsid w:val="00055E33"/>
    <w:rsid w:val="000623A0"/>
    <w:rsid w:val="000B0491"/>
    <w:rsid w:val="00180FC0"/>
    <w:rsid w:val="002758EF"/>
    <w:rsid w:val="002E679C"/>
    <w:rsid w:val="00347318"/>
    <w:rsid w:val="00412B93"/>
    <w:rsid w:val="00481844"/>
    <w:rsid w:val="00557DB4"/>
    <w:rsid w:val="005E4577"/>
    <w:rsid w:val="00673A03"/>
    <w:rsid w:val="007E4635"/>
    <w:rsid w:val="00834C80"/>
    <w:rsid w:val="00865854"/>
    <w:rsid w:val="009C5B77"/>
    <w:rsid w:val="00A30E7B"/>
    <w:rsid w:val="00A61313"/>
    <w:rsid w:val="00AA74B5"/>
    <w:rsid w:val="00B404B2"/>
    <w:rsid w:val="00B826B1"/>
    <w:rsid w:val="00BD0BF8"/>
    <w:rsid w:val="00BE3C13"/>
    <w:rsid w:val="00BE73DC"/>
    <w:rsid w:val="00C23618"/>
    <w:rsid w:val="00CA7835"/>
    <w:rsid w:val="00CB4656"/>
    <w:rsid w:val="00CC4868"/>
    <w:rsid w:val="00D87EEF"/>
    <w:rsid w:val="00EC3E2A"/>
    <w:rsid w:val="00EF16DA"/>
    <w:rsid w:val="00F269DB"/>
    <w:rsid w:val="00F4052F"/>
    <w:rsid w:val="00F674D1"/>
    <w:rsid w:val="00F678CD"/>
    <w:rsid w:val="00F70D04"/>
    <w:rsid w:val="00F969F3"/>
    <w:rsid w:val="00FC7D29"/>
    <w:rsid w:val="00FE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Pos_Unieuro\modeloTarefaPO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1549-E9CD-432D-9CC7-D4B69702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modeloTarefaPOO.dotx</Template>
  <TotalTime>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uira</dc:creator>
  <cp:lastModifiedBy>uira</cp:lastModifiedBy>
  <cp:revision>3</cp:revision>
  <dcterms:created xsi:type="dcterms:W3CDTF">2013-05-17T02:13:00Z</dcterms:created>
  <dcterms:modified xsi:type="dcterms:W3CDTF">2013-05-17T02:14:00Z</dcterms:modified>
</cp:coreProperties>
</file>