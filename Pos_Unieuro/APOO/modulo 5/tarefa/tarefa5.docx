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DA" w:rsidRPr="00CD419B" w:rsidRDefault="00EF16DA" w:rsidP="00BE3C13">
      <w:pPr>
        <w:rPr>
          <w:sz w:val="20"/>
          <w:szCs w:val="20"/>
        </w:rPr>
      </w:pPr>
    </w:p>
    <w:p w:rsidR="00CD419B" w:rsidRPr="00CD419B" w:rsidRDefault="00CD419B" w:rsidP="00BE3C13">
      <w:pPr>
        <w:rPr>
          <w:sz w:val="20"/>
          <w:szCs w:val="20"/>
        </w:rPr>
      </w:pPr>
    </w:p>
    <w:p w:rsidR="00CD419B" w:rsidRPr="00CD419B" w:rsidRDefault="00CD419B" w:rsidP="00CD419B">
      <w:pPr>
        <w:shd w:val="clear" w:color="auto" w:fill="FFFFFF"/>
        <w:spacing w:after="240" w:line="285" w:lineRule="atLeast"/>
        <w:jc w:val="both"/>
        <w:rPr>
          <w:rFonts w:ascii="Arial" w:eastAsia="Times New Roman" w:hAnsi="Arial"/>
          <w:color w:val="333333"/>
          <w:sz w:val="20"/>
          <w:szCs w:val="20"/>
          <w:lang w:eastAsia="pt-BR"/>
        </w:rPr>
      </w:pPr>
      <w:r w:rsidRPr="00CD419B">
        <w:rPr>
          <w:rFonts w:ascii="Arial" w:eastAsia="Times New Roman" w:hAnsi="Arial"/>
          <w:b/>
          <w:bCs/>
          <w:color w:val="333333"/>
          <w:sz w:val="20"/>
          <w:szCs w:val="20"/>
          <w:lang w:eastAsia="pt-BR"/>
        </w:rPr>
        <w:t>Tarefa do Módulo 05 (2,0 pontos)</w:t>
      </w:r>
    </w:p>
    <w:p w:rsidR="00CD419B" w:rsidRPr="00CD419B" w:rsidRDefault="00CD419B" w:rsidP="00CD419B">
      <w:pPr>
        <w:shd w:val="clear" w:color="auto" w:fill="FFFFFF"/>
        <w:spacing w:after="240" w:line="285" w:lineRule="atLeast"/>
        <w:jc w:val="both"/>
        <w:rPr>
          <w:rFonts w:ascii="Arial" w:eastAsia="Times New Roman" w:hAnsi="Arial"/>
          <w:color w:val="333333"/>
          <w:sz w:val="20"/>
          <w:szCs w:val="20"/>
          <w:lang w:eastAsia="pt-BR"/>
        </w:rPr>
      </w:pPr>
      <w:r w:rsidRPr="00CD419B">
        <w:rPr>
          <w:rFonts w:ascii="Arial" w:eastAsia="Times New Roman" w:hAnsi="Arial"/>
          <w:color w:val="333333"/>
          <w:sz w:val="20"/>
          <w:szCs w:val="20"/>
          <w:lang w:eastAsia="pt-BR"/>
        </w:rPr>
        <w:t>1) Descreva as principais atividades realizadas na fase de projeto.</w:t>
      </w:r>
    </w:p>
    <w:p w:rsidR="00CD419B" w:rsidRPr="00CD419B" w:rsidRDefault="00CD419B" w:rsidP="00CD419B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omic Sans MS" w:eastAsia="Times New Roman" w:hAnsi="Comic Sans MS"/>
          <w:sz w:val="20"/>
          <w:szCs w:val="20"/>
          <w:lang w:eastAsia="pt-BR"/>
        </w:rPr>
      </w:pPr>
      <w:r w:rsidRPr="00CD419B">
        <w:rPr>
          <w:rFonts w:ascii="Comic Sans MS" w:eastAsia="Times New Roman" w:hAnsi="Comic Sans MS"/>
          <w:sz w:val="20"/>
          <w:szCs w:val="20"/>
          <w:lang w:eastAsia="pt-BR"/>
        </w:rPr>
        <w:t>Detalhamento dos aspectos dinâmicos do sistema;</w:t>
      </w:r>
    </w:p>
    <w:p w:rsidR="00CD419B" w:rsidRPr="00CD419B" w:rsidRDefault="00CD419B" w:rsidP="00CD419B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omic Sans MS" w:eastAsia="Times New Roman" w:hAnsi="Comic Sans MS"/>
          <w:sz w:val="20"/>
          <w:szCs w:val="20"/>
          <w:lang w:eastAsia="pt-BR"/>
        </w:rPr>
      </w:pPr>
      <w:r w:rsidRPr="00CD419B">
        <w:rPr>
          <w:rFonts w:ascii="Comic Sans MS" w:eastAsia="Times New Roman" w:hAnsi="Comic Sans MS"/>
          <w:sz w:val="20"/>
          <w:szCs w:val="20"/>
          <w:lang w:eastAsia="pt-BR"/>
        </w:rPr>
        <w:t>Refinamentos dos aspectos estáticos e estruturais do sistema;</w:t>
      </w:r>
    </w:p>
    <w:p w:rsidR="00CD419B" w:rsidRPr="00CD419B" w:rsidRDefault="00CD419B" w:rsidP="00CD419B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omic Sans MS" w:eastAsia="Times New Roman" w:hAnsi="Comic Sans MS"/>
          <w:sz w:val="20"/>
          <w:szCs w:val="20"/>
          <w:lang w:eastAsia="pt-BR"/>
        </w:rPr>
      </w:pPr>
      <w:r w:rsidRPr="00CD419B">
        <w:rPr>
          <w:rFonts w:ascii="Comic Sans MS" w:eastAsia="Times New Roman" w:hAnsi="Comic Sans MS"/>
          <w:sz w:val="20"/>
          <w:szCs w:val="20"/>
          <w:lang w:eastAsia="pt-BR"/>
        </w:rPr>
        <w:t>Detalhamento da arquitetura do sistema;</w:t>
      </w:r>
    </w:p>
    <w:p w:rsidR="00CD419B" w:rsidRPr="00CD419B" w:rsidRDefault="00CD419B" w:rsidP="00CD419B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omic Sans MS" w:eastAsia="Times New Roman" w:hAnsi="Comic Sans MS"/>
          <w:sz w:val="20"/>
          <w:szCs w:val="20"/>
          <w:lang w:eastAsia="pt-BR"/>
        </w:rPr>
      </w:pPr>
      <w:r w:rsidRPr="00CD419B">
        <w:rPr>
          <w:rFonts w:ascii="Comic Sans MS" w:eastAsia="Times New Roman" w:hAnsi="Comic Sans MS"/>
          <w:sz w:val="20"/>
          <w:szCs w:val="20"/>
          <w:lang w:eastAsia="pt-BR"/>
        </w:rPr>
        <w:t>Definição das estratégias para armazenamento, gerenciamento e persistência dos dados manipulados pelo sistema;</w:t>
      </w:r>
    </w:p>
    <w:p w:rsidR="00CD419B" w:rsidRPr="00CD419B" w:rsidRDefault="00CD419B" w:rsidP="00CD419B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omic Sans MS" w:eastAsia="Times New Roman" w:hAnsi="Comic Sans MS"/>
          <w:sz w:val="20"/>
          <w:szCs w:val="20"/>
          <w:lang w:eastAsia="pt-BR"/>
        </w:rPr>
      </w:pPr>
      <w:r w:rsidRPr="00CD419B">
        <w:rPr>
          <w:rFonts w:ascii="Comic Sans MS" w:eastAsia="Times New Roman" w:hAnsi="Comic Sans MS"/>
          <w:sz w:val="20"/>
          <w:szCs w:val="20"/>
          <w:lang w:eastAsia="pt-BR"/>
        </w:rPr>
        <w:t>Realização do projeto da interface gráfica com o usuário;</w:t>
      </w:r>
    </w:p>
    <w:p w:rsidR="00CD419B" w:rsidRPr="00CD419B" w:rsidRDefault="00CD419B" w:rsidP="00CD419B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omic Sans MS" w:eastAsia="Times New Roman" w:hAnsi="Comic Sans MS"/>
          <w:sz w:val="20"/>
          <w:szCs w:val="20"/>
          <w:lang w:eastAsia="pt-BR"/>
        </w:rPr>
      </w:pPr>
      <w:r w:rsidRPr="00CD419B">
        <w:rPr>
          <w:rFonts w:ascii="Comic Sans MS" w:eastAsia="Times New Roman" w:hAnsi="Comic Sans MS"/>
          <w:sz w:val="20"/>
          <w:szCs w:val="20"/>
          <w:lang w:eastAsia="pt-BR"/>
        </w:rPr>
        <w:t>Definição dos algoritmos a serem utilizados na implem</w:t>
      </w:r>
      <w:bookmarkStart w:id="0" w:name="_GoBack"/>
      <w:bookmarkEnd w:id="0"/>
      <w:r w:rsidRPr="00CD419B">
        <w:rPr>
          <w:rFonts w:ascii="Comic Sans MS" w:eastAsia="Times New Roman" w:hAnsi="Comic Sans MS"/>
          <w:sz w:val="20"/>
          <w:szCs w:val="20"/>
          <w:lang w:eastAsia="pt-BR"/>
        </w:rPr>
        <w:t>entação.</w:t>
      </w:r>
    </w:p>
    <w:p w:rsidR="00CD419B" w:rsidRPr="00CD419B" w:rsidRDefault="00CD419B" w:rsidP="00CD419B">
      <w:pPr>
        <w:rPr>
          <w:sz w:val="20"/>
          <w:szCs w:val="20"/>
        </w:rPr>
      </w:pPr>
    </w:p>
    <w:p w:rsidR="00CD419B" w:rsidRPr="00CD419B" w:rsidRDefault="00CD419B" w:rsidP="00BE3C13">
      <w:pPr>
        <w:rPr>
          <w:sz w:val="20"/>
          <w:szCs w:val="20"/>
        </w:rPr>
      </w:pPr>
    </w:p>
    <w:sectPr w:rsidR="00CD419B" w:rsidRPr="00CD419B" w:rsidSect="00BD0BF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D8D" w:rsidRDefault="00032D8D" w:rsidP="00FE6533">
      <w:pPr>
        <w:spacing w:after="0" w:line="240" w:lineRule="auto"/>
      </w:pPr>
      <w:r>
        <w:separator/>
      </w:r>
    </w:p>
  </w:endnote>
  <w:endnote w:type="continuationSeparator" w:id="1">
    <w:p w:rsidR="00032D8D" w:rsidRDefault="00032D8D" w:rsidP="00FE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6688"/>
      <w:docPartObj>
        <w:docPartGallery w:val="Page Numbers (Bottom of Page)"/>
        <w:docPartUnique/>
      </w:docPartObj>
    </w:sdtPr>
    <w:sdtContent>
      <w:p w:rsidR="005E4577" w:rsidRDefault="007C0509">
        <w:pPr>
          <w:pStyle w:val="Rodap"/>
          <w:jc w:val="right"/>
        </w:pPr>
        <w:r w:rsidRPr="005E4577">
          <w:rPr>
            <w:sz w:val="18"/>
            <w:szCs w:val="18"/>
          </w:rPr>
          <w:fldChar w:fldCharType="begin"/>
        </w:r>
        <w:r w:rsidR="005E4577" w:rsidRPr="005E4577">
          <w:rPr>
            <w:sz w:val="18"/>
            <w:szCs w:val="18"/>
          </w:rPr>
          <w:instrText xml:space="preserve"> PAGE   \* MERGEFORMAT </w:instrText>
        </w:r>
        <w:r w:rsidRPr="005E4577">
          <w:rPr>
            <w:sz w:val="18"/>
            <w:szCs w:val="18"/>
          </w:rPr>
          <w:fldChar w:fldCharType="separate"/>
        </w:r>
        <w:r w:rsidR="00CD419B">
          <w:rPr>
            <w:noProof/>
            <w:sz w:val="18"/>
            <w:szCs w:val="18"/>
          </w:rPr>
          <w:t>1</w:t>
        </w:r>
        <w:r w:rsidRPr="005E4577">
          <w:rPr>
            <w:sz w:val="18"/>
            <w:szCs w:val="18"/>
          </w:rPr>
          <w:fldChar w:fldCharType="end"/>
        </w:r>
      </w:p>
    </w:sdtContent>
  </w:sdt>
  <w:p w:rsidR="005E4577" w:rsidRDefault="005E45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D8D" w:rsidRDefault="00032D8D" w:rsidP="00FE6533">
      <w:pPr>
        <w:spacing w:after="0" w:line="240" w:lineRule="auto"/>
      </w:pPr>
      <w:r>
        <w:separator/>
      </w:r>
    </w:p>
  </w:footnote>
  <w:footnote w:type="continuationSeparator" w:id="1">
    <w:p w:rsidR="00032D8D" w:rsidRDefault="00032D8D" w:rsidP="00FE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533" w:rsidRPr="00F674D1" w:rsidRDefault="00F969F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6533" w:rsidRPr="00F674D1">
      <w:rPr>
        <w:rFonts w:ascii="Times New Roman" w:hAnsi="Times New Roman" w:cs="Times New Roman"/>
        <w:sz w:val="18"/>
        <w:szCs w:val="18"/>
      </w:rPr>
      <w:t>CENTRO UNIVERSITÁRIO UNIEURO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>MBA em Engenharia de Software a Distancia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 xml:space="preserve">Disciplina: Analise </w:t>
    </w:r>
    <w:r w:rsidR="00865854" w:rsidRPr="00865854">
      <w:rPr>
        <w:rFonts w:ascii="Times New Roman" w:hAnsi="Times New Roman" w:cs="Times New Roman"/>
        <w:sz w:val="18"/>
        <w:szCs w:val="18"/>
      </w:rPr>
      <w:t>e Projeto Orientado a Objetos: UML</w:t>
    </w:r>
    <w:r w:rsidR="00865854">
      <w:rPr>
        <w:rFonts w:ascii="Times New Roman" w:hAnsi="Times New Roman" w:cs="Times New Roman"/>
        <w:sz w:val="18"/>
        <w:szCs w:val="18"/>
      </w:rPr>
      <w:t xml:space="preserve"> </w:t>
    </w:r>
    <w:r w:rsidRPr="00F674D1">
      <w:rPr>
        <w:rFonts w:ascii="Times New Roman" w:hAnsi="Times New Roman" w:cs="Times New Roman"/>
        <w:sz w:val="18"/>
        <w:szCs w:val="18"/>
      </w:rPr>
      <w:tab/>
      <w:t>Aluno: Uirá Peixoto de Oliveira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9E9"/>
    <w:multiLevelType w:val="hybridMultilevel"/>
    <w:tmpl w:val="45B6C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21ECC"/>
    <w:multiLevelType w:val="hybridMultilevel"/>
    <w:tmpl w:val="4B00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F523E"/>
    <w:multiLevelType w:val="hybridMultilevel"/>
    <w:tmpl w:val="9B7EA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02CC2"/>
    <w:multiLevelType w:val="hybridMultilevel"/>
    <w:tmpl w:val="9BD02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35043"/>
    <w:multiLevelType w:val="hybridMultilevel"/>
    <w:tmpl w:val="DC146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C4F78"/>
    <w:multiLevelType w:val="hybridMultilevel"/>
    <w:tmpl w:val="EB107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C23618"/>
    <w:rsid w:val="00032D8D"/>
    <w:rsid w:val="00055E33"/>
    <w:rsid w:val="000623A0"/>
    <w:rsid w:val="000B0491"/>
    <w:rsid w:val="00180FC0"/>
    <w:rsid w:val="002758EF"/>
    <w:rsid w:val="002E679C"/>
    <w:rsid w:val="00347318"/>
    <w:rsid w:val="00412B93"/>
    <w:rsid w:val="00481844"/>
    <w:rsid w:val="00557DB4"/>
    <w:rsid w:val="005E4577"/>
    <w:rsid w:val="00673A03"/>
    <w:rsid w:val="007C0509"/>
    <w:rsid w:val="007E4635"/>
    <w:rsid w:val="00834C80"/>
    <w:rsid w:val="00865854"/>
    <w:rsid w:val="009B1936"/>
    <w:rsid w:val="009C5B77"/>
    <w:rsid w:val="00A30E7B"/>
    <w:rsid w:val="00AA74B5"/>
    <w:rsid w:val="00B404B2"/>
    <w:rsid w:val="00B826B1"/>
    <w:rsid w:val="00BD0BF8"/>
    <w:rsid w:val="00BE3C13"/>
    <w:rsid w:val="00BE73DC"/>
    <w:rsid w:val="00C23618"/>
    <w:rsid w:val="00CA7835"/>
    <w:rsid w:val="00CB4656"/>
    <w:rsid w:val="00CC4868"/>
    <w:rsid w:val="00CD419B"/>
    <w:rsid w:val="00EC3E2A"/>
    <w:rsid w:val="00EF16DA"/>
    <w:rsid w:val="00F269DB"/>
    <w:rsid w:val="00F674D1"/>
    <w:rsid w:val="00F678CD"/>
    <w:rsid w:val="00F70D04"/>
    <w:rsid w:val="00F969F3"/>
    <w:rsid w:val="00FC7D29"/>
    <w:rsid w:val="00FE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65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0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ursos\Pos_Unieuro\modeloTarefaPO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1549-E9CD-432D-9CC7-D4B69702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modeloTarefaPOO.dotx</Template>
  <TotalTime>1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uira</dc:creator>
  <cp:lastModifiedBy>uira</cp:lastModifiedBy>
  <cp:revision>2</cp:revision>
  <dcterms:created xsi:type="dcterms:W3CDTF">2013-05-17T02:17:00Z</dcterms:created>
  <dcterms:modified xsi:type="dcterms:W3CDTF">2013-05-17T02:17:00Z</dcterms:modified>
</cp:coreProperties>
</file>